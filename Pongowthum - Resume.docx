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3" w:type="pct"/>
        <w:tblLook w:val="0600" w:firstRow="0" w:lastRow="0" w:firstColumn="0" w:lastColumn="0" w:noHBand="1" w:noVBand="1"/>
        <w:tblCaption w:val="Layout table"/>
      </w:tblPr>
      <w:tblGrid>
        <w:gridCol w:w="894"/>
        <w:gridCol w:w="2377"/>
        <w:gridCol w:w="4575"/>
        <w:gridCol w:w="2469"/>
        <w:gridCol w:w="763"/>
      </w:tblGrid>
      <w:tr w:rsidR="00605A5B" w14:paraId="1A9E1F8E" w14:textId="77777777" w:rsidTr="009F3606">
        <w:trPr>
          <w:trHeight w:val="1983"/>
        </w:trPr>
        <w:tc>
          <w:tcPr>
            <w:tcW w:w="894" w:type="dxa"/>
            <w:tcBorders>
              <w:bottom w:val="single" w:sz="12" w:space="0" w:color="648276" w:themeColor="accent5"/>
            </w:tcBorders>
          </w:tcPr>
          <w:p w14:paraId="126526C7" w14:textId="77777777" w:rsidR="00605A5B" w:rsidRDefault="00605A5B"/>
        </w:tc>
        <w:tc>
          <w:tcPr>
            <w:tcW w:w="9421" w:type="dxa"/>
            <w:gridSpan w:val="3"/>
            <w:tcBorders>
              <w:bottom w:val="single" w:sz="12" w:space="0" w:color="648276" w:themeColor="accent5"/>
            </w:tcBorders>
          </w:tcPr>
          <w:p w14:paraId="4D8D5138" w14:textId="115838F7" w:rsidR="00605A5B" w:rsidRPr="00000FDE" w:rsidRDefault="005477D3" w:rsidP="0018583C">
            <w:pPr>
              <w:pStyle w:val="Title"/>
              <w:jc w:val="center"/>
              <w:rPr>
                <w:sz w:val="88"/>
                <w:szCs w:val="88"/>
              </w:rPr>
            </w:pPr>
            <w:r w:rsidRPr="00000FDE">
              <w:rPr>
                <w:rStyle w:val="Emphasis"/>
                <w:sz w:val="88"/>
                <w:szCs w:val="88"/>
              </w:rPr>
              <w:t>PONGOWTHUM S D</w:t>
            </w:r>
          </w:p>
          <w:p w14:paraId="4171C2A3" w14:textId="226A3BFF" w:rsidR="00605A5B" w:rsidRPr="00000FDE" w:rsidRDefault="005477D3" w:rsidP="00B333CA">
            <w:pPr>
              <w:pStyle w:val="Subtitle"/>
              <w:jc w:val="center"/>
              <w:rPr>
                <w:i/>
                <w:iCs/>
                <w:sz w:val="40"/>
                <w:szCs w:val="40"/>
              </w:rPr>
            </w:pPr>
            <w:r w:rsidRPr="00000FDE">
              <w:rPr>
                <w:i/>
                <w:iCs/>
                <w:sz w:val="40"/>
                <w:szCs w:val="40"/>
              </w:rPr>
              <w:t>FULL STACK ENGINEER</w:t>
            </w:r>
          </w:p>
        </w:tc>
        <w:tc>
          <w:tcPr>
            <w:tcW w:w="763" w:type="dxa"/>
            <w:tcBorders>
              <w:bottom w:val="single" w:sz="12" w:space="0" w:color="648276" w:themeColor="accent5"/>
            </w:tcBorders>
          </w:tcPr>
          <w:p w14:paraId="4444B344" w14:textId="77777777" w:rsidR="00605A5B" w:rsidRDefault="00605A5B"/>
        </w:tc>
      </w:tr>
      <w:tr w:rsidR="00F4501B" w14:paraId="4ACCE02E" w14:textId="77777777" w:rsidTr="009F3606">
        <w:trPr>
          <w:trHeight w:val="295"/>
        </w:trPr>
        <w:tc>
          <w:tcPr>
            <w:tcW w:w="3271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3F2D5AFC" w14:textId="77777777" w:rsidR="00F4501B" w:rsidRDefault="00F4501B"/>
        </w:tc>
        <w:tc>
          <w:tcPr>
            <w:tcW w:w="4575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4A084B90" w14:textId="77777777" w:rsidR="00F4501B" w:rsidRDefault="00F4501B"/>
        </w:tc>
        <w:tc>
          <w:tcPr>
            <w:tcW w:w="3232" w:type="dxa"/>
            <w:gridSpan w:val="2"/>
            <w:tcBorders>
              <w:top w:val="single" w:sz="12" w:space="0" w:color="648276" w:themeColor="accent5"/>
            </w:tcBorders>
          </w:tcPr>
          <w:p w14:paraId="3B47C13C" w14:textId="77777777" w:rsidR="00F4501B" w:rsidRDefault="00F4501B"/>
        </w:tc>
      </w:tr>
      <w:tr w:rsidR="00605A5B" w14:paraId="0A05302C" w14:textId="77777777" w:rsidTr="009F3606">
        <w:trPr>
          <w:trHeight w:val="2214"/>
        </w:trPr>
        <w:tc>
          <w:tcPr>
            <w:tcW w:w="3271" w:type="dxa"/>
            <w:gridSpan w:val="2"/>
            <w:tcBorders>
              <w:right w:val="single" w:sz="12" w:space="0" w:color="648276" w:themeColor="accent5"/>
            </w:tcBorders>
          </w:tcPr>
          <w:p w14:paraId="7E1B30E4" w14:textId="5926A62B" w:rsidR="00966488" w:rsidRPr="00F93531" w:rsidRDefault="00A145E6" w:rsidP="009F3606">
            <w:pPr>
              <w:pStyle w:val="Heading2"/>
            </w:pPr>
            <w:r w:rsidRPr="00F93531">
              <w:t>Contact</w:t>
            </w:r>
          </w:p>
          <w:p w14:paraId="2ABD30C2" w14:textId="77777777" w:rsidR="00A145E6" w:rsidRPr="00ED769E" w:rsidRDefault="00000000" w:rsidP="009F3606">
            <w:pPr>
              <w:pStyle w:val="TextLeft"/>
              <w:spacing w:line="240" w:lineRule="auto"/>
              <w:jc w:val="left"/>
              <w:rPr>
                <w:color w:val="404040"/>
                <w:sz w:val="24"/>
              </w:rPr>
            </w:pPr>
            <w:hyperlink r:id="rId7" w:history="1">
              <w:r w:rsidR="00A145E6" w:rsidRPr="00ED769E">
                <w:rPr>
                  <w:rStyle w:val="Hyperlink"/>
                  <w:color w:val="404040"/>
                  <w:sz w:val="24"/>
                  <w:u w:val="none"/>
                </w:rPr>
                <w:t>gowthumsdp@gmail.com</w:t>
              </w:r>
            </w:hyperlink>
          </w:p>
          <w:p w14:paraId="37044C82" w14:textId="77777777" w:rsidR="00A145E6" w:rsidRPr="00ED769E" w:rsidRDefault="00A145E6" w:rsidP="009F3606">
            <w:pPr>
              <w:pStyle w:val="TextLeft"/>
              <w:spacing w:line="240" w:lineRule="auto"/>
              <w:jc w:val="left"/>
              <w:rPr>
                <w:rStyle w:val="Hyperlink"/>
                <w:color w:val="404040"/>
                <w:sz w:val="24"/>
                <w:u w:val="none"/>
              </w:rPr>
            </w:pPr>
            <w:r w:rsidRPr="00ED769E">
              <w:rPr>
                <w:color w:val="404040"/>
                <w:sz w:val="24"/>
              </w:rPr>
              <w:t>+</w:t>
            </w:r>
            <w:hyperlink r:id="rId8" w:history="1">
              <w:r w:rsidRPr="00ED769E">
                <w:rPr>
                  <w:rStyle w:val="Hyperlink"/>
                  <w:color w:val="404040"/>
                  <w:sz w:val="24"/>
                  <w:u w:val="none"/>
                </w:rPr>
                <w:t>91 9715141800</w:t>
              </w:r>
            </w:hyperlink>
          </w:p>
          <w:p w14:paraId="51CE8E8A" w14:textId="58B6E1D7" w:rsidR="00A145E6" w:rsidRPr="00ED769E" w:rsidRDefault="00000000" w:rsidP="009F3606">
            <w:pPr>
              <w:rPr>
                <w:color w:val="404040"/>
              </w:rPr>
            </w:pPr>
            <w:hyperlink r:id="rId9" w:history="1">
              <w:r w:rsidR="00A145E6" w:rsidRPr="00ED769E">
                <w:rPr>
                  <w:rStyle w:val="Hyperlink"/>
                  <w:color w:val="404040"/>
                  <w:u w:val="none"/>
                </w:rPr>
                <w:t>+91 8610514941</w:t>
              </w:r>
            </w:hyperlink>
            <w:r w:rsidR="00B333CA" w:rsidRPr="00ED769E">
              <w:rPr>
                <w:color w:val="404040"/>
              </w:rPr>
              <w:t xml:space="preserve"> </w:t>
            </w:r>
          </w:p>
          <w:p w14:paraId="7C3F3665" w14:textId="77777777" w:rsidR="00A145E6" w:rsidRPr="00ED769E" w:rsidRDefault="00000000" w:rsidP="009F3606">
            <w:pPr>
              <w:pStyle w:val="TextLeft"/>
              <w:spacing w:line="240" w:lineRule="auto"/>
              <w:jc w:val="left"/>
              <w:rPr>
                <w:color w:val="404040"/>
                <w:sz w:val="24"/>
              </w:rPr>
            </w:pPr>
            <w:hyperlink r:id="rId10" w:history="1">
              <w:r w:rsidR="00A145E6" w:rsidRPr="00ED769E">
                <w:rPr>
                  <w:rStyle w:val="Hyperlink"/>
                  <w:color w:val="404040"/>
                  <w:sz w:val="24"/>
                  <w:u w:val="none"/>
                </w:rPr>
                <w:t>linkedin.com/in/Pongowthum</w:t>
              </w:r>
            </w:hyperlink>
          </w:p>
          <w:p w14:paraId="2016C0F9" w14:textId="77777777" w:rsidR="00A145E6" w:rsidRPr="00ED769E" w:rsidRDefault="00000000" w:rsidP="009F3606">
            <w:pPr>
              <w:pStyle w:val="TextLeft"/>
              <w:spacing w:line="240" w:lineRule="auto"/>
              <w:jc w:val="left"/>
              <w:rPr>
                <w:color w:val="404040"/>
                <w:sz w:val="24"/>
              </w:rPr>
            </w:pPr>
            <w:hyperlink r:id="rId11" w:history="1">
              <w:r w:rsidR="00A145E6" w:rsidRPr="00ED769E">
                <w:rPr>
                  <w:rStyle w:val="Hyperlink"/>
                  <w:color w:val="404040"/>
                  <w:sz w:val="24"/>
                  <w:u w:val="none"/>
                </w:rPr>
                <w:t>github.com/Pongowthum</w:t>
              </w:r>
            </w:hyperlink>
          </w:p>
          <w:p w14:paraId="40B2FAEE" w14:textId="7071057E" w:rsidR="00A145E6" w:rsidRPr="00ED769E" w:rsidRDefault="00000000" w:rsidP="009F3606">
            <w:pPr>
              <w:pStyle w:val="TextLeft"/>
              <w:spacing w:line="240" w:lineRule="auto"/>
              <w:jc w:val="left"/>
              <w:rPr>
                <w:rStyle w:val="Hyperlink"/>
                <w:color w:val="404040"/>
                <w:sz w:val="24"/>
                <w:u w:val="none"/>
              </w:rPr>
            </w:pPr>
            <w:hyperlink r:id="rId12" w:history="1">
              <w:r w:rsidR="00A145E6" w:rsidRPr="00ED769E">
                <w:rPr>
                  <w:rStyle w:val="Hyperlink"/>
                  <w:color w:val="404040"/>
                  <w:sz w:val="24"/>
                  <w:u w:val="none"/>
                </w:rPr>
                <w:t>leetcode.com/Pongowthum</w:t>
              </w:r>
            </w:hyperlink>
          </w:p>
          <w:p w14:paraId="3AEC9E5F" w14:textId="1B8725D0" w:rsidR="00ED769E" w:rsidRPr="00ED769E" w:rsidRDefault="00ED769E" w:rsidP="00ED769E">
            <w:pPr>
              <w:rPr>
                <w:color w:val="404040"/>
              </w:rPr>
            </w:pPr>
            <w:r w:rsidRPr="00ED769E">
              <w:rPr>
                <w:color w:val="404040"/>
              </w:rPr>
              <w:t>5/99, Karukkampalayam,</w:t>
            </w:r>
          </w:p>
          <w:p w14:paraId="41CF9146" w14:textId="77777777" w:rsidR="00ED769E" w:rsidRDefault="00ED769E" w:rsidP="00ED769E">
            <w:pPr>
              <w:rPr>
                <w:color w:val="404040"/>
              </w:rPr>
            </w:pPr>
            <w:r w:rsidRPr="00ED769E">
              <w:rPr>
                <w:color w:val="404040"/>
              </w:rPr>
              <w:t>Unjalur, Erode,</w:t>
            </w:r>
          </w:p>
          <w:p w14:paraId="2AC25CC7" w14:textId="2110507D" w:rsidR="00ED769E" w:rsidRPr="00ED769E" w:rsidRDefault="00ED769E" w:rsidP="00ED769E">
            <w:pPr>
              <w:rPr>
                <w:color w:val="404040"/>
              </w:rPr>
            </w:pPr>
            <w:r w:rsidRPr="00ED769E">
              <w:rPr>
                <w:color w:val="404040"/>
              </w:rPr>
              <w:t>T</w:t>
            </w:r>
            <w:r>
              <w:rPr>
                <w:color w:val="404040"/>
              </w:rPr>
              <w:t>amil Nadu</w:t>
            </w:r>
            <w:r w:rsidRPr="00ED769E">
              <w:rPr>
                <w:color w:val="404040"/>
              </w:rPr>
              <w:t xml:space="preserve"> - 638152</w:t>
            </w:r>
          </w:p>
          <w:p w14:paraId="62625ACF" w14:textId="207DC732" w:rsidR="00A145E6" w:rsidRPr="00F93531" w:rsidRDefault="00A145E6" w:rsidP="00F93531">
            <w:pPr>
              <w:pStyle w:val="Heading2"/>
              <w:rPr>
                <w:i/>
              </w:rPr>
            </w:pPr>
            <w:r w:rsidRPr="00966488">
              <w:t xml:space="preserve">Key Skills </w:t>
            </w:r>
          </w:p>
          <w:p w14:paraId="680A719E" w14:textId="77777777" w:rsidR="00DD0FF5" w:rsidRPr="00DA1B83" w:rsidRDefault="00DD0FF5" w:rsidP="00DD0FF5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HTML, CSS, JavaScript</w:t>
            </w:r>
          </w:p>
          <w:p w14:paraId="51308D6E" w14:textId="0D5CE98B" w:rsidR="00DD0FF5" w:rsidRDefault="00DD0FF5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React</w:t>
            </w:r>
          </w:p>
          <w:p w14:paraId="20FCB77F" w14:textId="3C1D757A" w:rsidR="00A145E6" w:rsidRPr="00DA1B83" w:rsidRDefault="00A145E6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Java</w:t>
            </w:r>
          </w:p>
          <w:p w14:paraId="1A185170" w14:textId="77777777" w:rsidR="00A145E6" w:rsidRPr="00DA1B83" w:rsidRDefault="00A145E6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Spring Boot</w:t>
            </w:r>
          </w:p>
          <w:p w14:paraId="3F701D42" w14:textId="63686966" w:rsidR="00A145E6" w:rsidRPr="00DA1B83" w:rsidRDefault="00A145E6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Microservices</w:t>
            </w:r>
          </w:p>
          <w:p w14:paraId="3BC0695D" w14:textId="77777777" w:rsidR="00A145E6" w:rsidRPr="00A145E6" w:rsidRDefault="00A145E6" w:rsidP="009F3606">
            <w:r w:rsidRPr="00DA1B83">
              <w:rPr>
                <w:color w:val="404040"/>
              </w:rPr>
              <w:t>Junit, Mockito</w:t>
            </w:r>
          </w:p>
          <w:p w14:paraId="7CE0F31C" w14:textId="77777777" w:rsidR="00A145E6" w:rsidRPr="004B5F10" w:rsidRDefault="00A145E6" w:rsidP="00F93531">
            <w:pPr>
              <w:pStyle w:val="Heading2"/>
            </w:pPr>
            <w:r w:rsidRPr="005D3FF8">
              <w:t>Other Skills</w:t>
            </w:r>
          </w:p>
          <w:p w14:paraId="5CDB61FF" w14:textId="77777777" w:rsidR="00A145E6" w:rsidRPr="00DA1B83" w:rsidRDefault="00A145E6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C, C++, Python</w:t>
            </w:r>
          </w:p>
          <w:p w14:paraId="674B51F8" w14:textId="0BE9A625" w:rsidR="00A145E6" w:rsidRPr="00DA1B83" w:rsidRDefault="00A145E6" w:rsidP="009F3606">
            <w:pPr>
              <w:rPr>
                <w:rFonts w:cstheme="minorHAnsi"/>
                <w:color w:val="404040"/>
              </w:rPr>
            </w:pPr>
            <w:r w:rsidRPr="00DA1B83">
              <w:rPr>
                <w:rFonts w:cstheme="minorHAnsi"/>
                <w:color w:val="404040"/>
              </w:rPr>
              <w:t>Bootstrap</w:t>
            </w:r>
          </w:p>
          <w:p w14:paraId="4F948B3B" w14:textId="3E56DCA8" w:rsidR="00A145E6" w:rsidRDefault="00A145E6" w:rsidP="009F3606">
            <w:pPr>
              <w:rPr>
                <w:rFonts w:cstheme="minorHAnsi"/>
                <w:color w:val="404040"/>
              </w:rPr>
            </w:pPr>
            <w:r w:rsidRPr="00DA1B83">
              <w:rPr>
                <w:rFonts w:cstheme="minorHAnsi"/>
                <w:color w:val="404040"/>
              </w:rPr>
              <w:t>jQuery, Ajax</w:t>
            </w:r>
          </w:p>
          <w:p w14:paraId="255BDE0B" w14:textId="5C3EE35C" w:rsidR="0015752F" w:rsidRPr="0015752F" w:rsidRDefault="0015752F" w:rsidP="0015752F">
            <w:pPr>
              <w:pStyle w:val="TextLeft"/>
              <w:spacing w:line="240" w:lineRule="auto"/>
              <w:jc w:val="left"/>
              <w:rPr>
                <w:rFonts w:cstheme="minorHAnsi"/>
                <w:color w:val="404040"/>
                <w:sz w:val="24"/>
              </w:rPr>
            </w:pPr>
            <w:r w:rsidRPr="00DA1B83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Angular</w:t>
            </w:r>
          </w:p>
          <w:p w14:paraId="10AE451B" w14:textId="77777777" w:rsidR="00A145E6" w:rsidRPr="00DA1B83" w:rsidRDefault="00A145E6" w:rsidP="009F3606">
            <w:pPr>
              <w:rPr>
                <w:rFonts w:cstheme="minorHAnsi"/>
                <w:color w:val="404040"/>
              </w:rPr>
            </w:pPr>
            <w:r w:rsidRPr="00DA1B83">
              <w:rPr>
                <w:rFonts w:cstheme="minorHAnsi"/>
                <w:color w:val="404040"/>
              </w:rPr>
              <w:t>SQL</w:t>
            </w:r>
          </w:p>
          <w:p w14:paraId="089DDB27" w14:textId="581C9804" w:rsidR="00A145E6" w:rsidRPr="00DA1B83" w:rsidRDefault="00DD0FF5" w:rsidP="009F3606">
            <w:pPr>
              <w:rPr>
                <w:rFonts w:cstheme="minorHAnsi"/>
                <w:color w:val="404040"/>
              </w:rPr>
            </w:pPr>
            <w:r>
              <w:rPr>
                <w:rFonts w:cstheme="minorHAnsi"/>
                <w:color w:val="404040"/>
              </w:rPr>
              <w:t>A</w:t>
            </w:r>
            <w:r w:rsidR="00A145E6" w:rsidRPr="00DA1B83">
              <w:rPr>
                <w:rFonts w:cstheme="minorHAnsi"/>
                <w:color w:val="404040"/>
              </w:rPr>
              <w:t>ccessibility</w:t>
            </w:r>
          </w:p>
          <w:p w14:paraId="2AED1F71" w14:textId="77777777" w:rsidR="00A145E6" w:rsidRPr="00DA1B83" w:rsidRDefault="00A145E6" w:rsidP="009F3606">
            <w:pPr>
              <w:rPr>
                <w:rFonts w:cstheme="minorHAnsi"/>
                <w:color w:val="404040"/>
              </w:rPr>
            </w:pPr>
            <w:r w:rsidRPr="00DA1B83">
              <w:rPr>
                <w:rFonts w:cstheme="minorHAnsi"/>
                <w:color w:val="404040"/>
              </w:rPr>
              <w:t>Deep learning</w:t>
            </w:r>
          </w:p>
          <w:p w14:paraId="425FC26D" w14:textId="3967621E" w:rsidR="00A145E6" w:rsidRPr="00DA1B83" w:rsidRDefault="00DA731E" w:rsidP="009F3606">
            <w:pPr>
              <w:rPr>
                <w:color w:val="404040"/>
              </w:rPr>
            </w:pPr>
            <w:r w:rsidRPr="00DA1B83">
              <w:rPr>
                <w:rFonts w:cstheme="minorHAnsi"/>
                <w:color w:val="404040"/>
              </w:rPr>
              <w:t xml:space="preserve">Docker, </w:t>
            </w:r>
            <w:r w:rsidR="00A145E6" w:rsidRPr="00DA1B83">
              <w:rPr>
                <w:rFonts w:cstheme="minorHAnsi"/>
                <w:color w:val="404040"/>
              </w:rPr>
              <w:t>AWS</w:t>
            </w:r>
            <w:r w:rsidRPr="00DA1B83">
              <w:rPr>
                <w:rFonts w:cstheme="minorHAnsi"/>
                <w:color w:val="404040"/>
              </w:rPr>
              <w:t xml:space="preserve"> CICD</w:t>
            </w:r>
          </w:p>
          <w:p w14:paraId="6D0F55F8" w14:textId="72C6BF1E" w:rsidR="00A145E6" w:rsidRPr="004B5F10" w:rsidRDefault="00000FDE" w:rsidP="00F93531">
            <w:pPr>
              <w:pStyle w:val="Heading2"/>
            </w:pPr>
            <w:r w:rsidRPr="00000FDE">
              <w:t>Education</w:t>
            </w:r>
          </w:p>
          <w:p w14:paraId="0FCCE0A7" w14:textId="77777777" w:rsidR="004371AD" w:rsidRPr="00AC2161" w:rsidRDefault="00000FDE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 xml:space="preserve">B Tech </w:t>
            </w:r>
          </w:p>
          <w:p w14:paraId="0B2B5063" w14:textId="06CA0921" w:rsidR="00000FDE" w:rsidRPr="00AC2161" w:rsidRDefault="00000FDE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Information</w:t>
            </w:r>
            <w:r w:rsidR="009F3606"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 xml:space="preserve"> </w:t>
            </w:r>
            <w:r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Technology</w:t>
            </w:r>
          </w:p>
          <w:p w14:paraId="17B7A309" w14:textId="77777777" w:rsidR="00000FDE" w:rsidRPr="00AC2161" w:rsidRDefault="00000FDE" w:rsidP="009F3606">
            <w:pPr>
              <w:pStyle w:val="TextLeft"/>
              <w:spacing w:line="240" w:lineRule="auto"/>
              <w:jc w:val="left"/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M.Kumarasamy college of engineering, Karur, TN</w:t>
            </w:r>
          </w:p>
          <w:p w14:paraId="066793D0" w14:textId="2F7E5106" w:rsidR="00AC2161" w:rsidRPr="00AC2161" w:rsidRDefault="00000FDE" w:rsidP="009F3606">
            <w:pPr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</w:pPr>
            <w:r w:rsidRPr="00AC2161">
              <w:rPr>
                <w:rStyle w:val="Heading1Char"/>
                <w:rFonts w:asciiTheme="minorHAnsi" w:hAnsiTheme="minorHAnsi" w:cstheme="minorHAnsi"/>
                <w:b w:val="0"/>
                <w:color w:val="404040"/>
                <w:sz w:val="24"/>
              </w:rPr>
              <w:t>2016 – 2020</w:t>
            </w:r>
          </w:p>
          <w:p w14:paraId="1BF72800" w14:textId="10F5506E" w:rsidR="00AC2161" w:rsidRPr="00AC2161" w:rsidRDefault="00AC2161" w:rsidP="009F3606">
            <w:pPr>
              <w:rPr>
                <w:rFonts w:cstheme="minorHAnsi"/>
                <w:color w:val="404040"/>
              </w:rPr>
            </w:pPr>
            <w:r w:rsidRPr="00AC2161">
              <w:rPr>
                <w:rFonts w:cstheme="minorHAnsi"/>
                <w:color w:val="404040"/>
              </w:rPr>
              <w:t>C</w:t>
            </w:r>
            <w:r w:rsidRPr="00AC2161">
              <w:rPr>
                <w:color w:val="404040"/>
              </w:rPr>
              <w:t>GPA: 7.969</w:t>
            </w:r>
          </w:p>
          <w:p w14:paraId="0BE272A9" w14:textId="6BDA6DDA" w:rsidR="00B333CA" w:rsidRPr="004B5F10" w:rsidRDefault="00B333CA" w:rsidP="00B333CA">
            <w:pPr>
              <w:pStyle w:val="Heading2"/>
            </w:pPr>
            <w:r>
              <w:t>Interests</w:t>
            </w:r>
          </w:p>
          <w:p w14:paraId="03F726DC" w14:textId="393CAD25" w:rsidR="00B333CA" w:rsidRPr="00DA1B83" w:rsidRDefault="00B333CA" w:rsidP="009F3606">
            <w:pPr>
              <w:rPr>
                <w:color w:val="404040"/>
              </w:rPr>
            </w:pPr>
            <w:r w:rsidRPr="00DA1B83">
              <w:rPr>
                <w:color w:val="404040"/>
              </w:rPr>
              <w:t>Programming</w:t>
            </w:r>
          </w:p>
          <w:p w14:paraId="56C18292" w14:textId="35B53676" w:rsidR="00EA4B36" w:rsidRPr="00DA1B83" w:rsidRDefault="00B333CA" w:rsidP="009F3606">
            <w:pPr>
              <w:rPr>
                <w:color w:val="404040"/>
              </w:rPr>
            </w:pPr>
            <w:r w:rsidRPr="00DA1B83">
              <w:rPr>
                <w:color w:val="404040"/>
              </w:rPr>
              <w:t>Chess</w:t>
            </w:r>
          </w:p>
          <w:p w14:paraId="3E908B13" w14:textId="36470AC5" w:rsidR="00B333CA" w:rsidRPr="00DA1B83" w:rsidRDefault="00B333CA" w:rsidP="009F3606">
            <w:pPr>
              <w:rPr>
                <w:color w:val="404040"/>
              </w:rPr>
            </w:pPr>
            <w:r w:rsidRPr="00DA1B83">
              <w:rPr>
                <w:color w:val="404040"/>
              </w:rPr>
              <w:t>Investments</w:t>
            </w:r>
          </w:p>
          <w:p w14:paraId="205373FA" w14:textId="607FF167" w:rsidR="00B333CA" w:rsidRPr="00966488" w:rsidRDefault="00B333CA" w:rsidP="00DD0FF5">
            <w:r w:rsidRPr="00DA1B83">
              <w:rPr>
                <w:color w:val="404040"/>
              </w:rPr>
              <w:t>Puzzles</w:t>
            </w:r>
          </w:p>
        </w:tc>
        <w:tc>
          <w:tcPr>
            <w:tcW w:w="7807" w:type="dxa"/>
            <w:gridSpan w:val="3"/>
            <w:tcBorders>
              <w:left w:val="single" w:sz="12" w:space="0" w:color="648276" w:themeColor="accent5"/>
            </w:tcBorders>
          </w:tcPr>
          <w:p w14:paraId="0826AE91" w14:textId="3719B604" w:rsidR="00F93531" w:rsidRPr="00F93531" w:rsidRDefault="00A145E6" w:rsidP="00F93531">
            <w:pPr>
              <w:pStyle w:val="Heading2"/>
            </w:pPr>
            <w:r>
              <w:t>Objective</w:t>
            </w:r>
          </w:p>
          <w:p w14:paraId="3D44B166" w14:textId="0191DDF9" w:rsidR="00000FDE" w:rsidRPr="00DA1B83" w:rsidRDefault="00804818" w:rsidP="009F3606">
            <w:pPr>
              <w:pStyle w:val="TextRight"/>
              <w:spacing w:line="240" w:lineRule="auto"/>
              <w:rPr>
                <w:color w:val="404040"/>
                <w:sz w:val="24"/>
              </w:rPr>
            </w:pPr>
            <w:r w:rsidRPr="00804818">
              <w:rPr>
                <w:color w:val="404040"/>
                <w:sz w:val="24"/>
              </w:rPr>
              <w:t>A problem solver seeking challenging work that requires programming skills to create software that assists businesses in making the world a better place</w:t>
            </w:r>
          </w:p>
          <w:p w14:paraId="5359CCFC" w14:textId="77777777" w:rsidR="00F93531" w:rsidRPr="00000FDE" w:rsidRDefault="00F93531" w:rsidP="00F93531">
            <w:pPr>
              <w:pStyle w:val="Heading2"/>
              <w:rPr>
                <w:i/>
              </w:rPr>
            </w:pPr>
            <w:r w:rsidRPr="00A145E6">
              <w:t>Experience at Cognizant</w:t>
            </w:r>
          </w:p>
          <w:p w14:paraId="7D4736E0" w14:textId="06DA880E" w:rsidR="0058646E" w:rsidRPr="00DA1B83" w:rsidRDefault="0058646E" w:rsidP="0058646E">
            <w:pPr>
              <w:pStyle w:val="SmallText"/>
              <w:rPr>
                <w:rStyle w:val="Emphasis"/>
                <w:i w:val="0"/>
                <w:iCs/>
                <w:color w:val="4E665D"/>
                <w:sz w:val="24"/>
              </w:rPr>
            </w:pPr>
            <w:r w:rsidRPr="00DA1B83">
              <w:rPr>
                <w:rStyle w:val="Emphasis"/>
                <w:i w:val="0"/>
                <w:iCs/>
                <w:color w:val="4E665D"/>
                <w:sz w:val="24"/>
              </w:rPr>
              <w:t xml:space="preserve">Full Stack Engineer </w:t>
            </w:r>
          </w:p>
          <w:p w14:paraId="003EBA0C" w14:textId="47655287" w:rsidR="0058646E" w:rsidRPr="00DA1B83" w:rsidRDefault="00A325B2" w:rsidP="00DA1B83">
            <w:pPr>
              <w:pStyle w:val="SmallText"/>
              <w:rPr>
                <w:sz w:val="24"/>
              </w:rPr>
            </w:pPr>
            <w:r>
              <w:rPr>
                <w:color w:val="404040"/>
                <w:sz w:val="24"/>
              </w:rPr>
              <w:t>Oct</w:t>
            </w:r>
            <w:r w:rsidR="00A145E6" w:rsidRPr="00DA1B83">
              <w:rPr>
                <w:color w:val="404040"/>
                <w:sz w:val="24"/>
              </w:rPr>
              <w:t xml:space="preserve"> 202</w:t>
            </w:r>
            <w:r w:rsidR="00B333CA" w:rsidRPr="00DA1B83">
              <w:rPr>
                <w:color w:val="404040"/>
                <w:sz w:val="24"/>
              </w:rPr>
              <w:t>2</w:t>
            </w:r>
            <w:r w:rsidR="00A145E6" w:rsidRPr="00DA1B83">
              <w:rPr>
                <w:color w:val="404040"/>
                <w:sz w:val="24"/>
              </w:rPr>
              <w:t>—Present</w:t>
            </w:r>
            <w:r w:rsidR="00321811" w:rsidRPr="00DA1B83">
              <w:rPr>
                <w:sz w:val="24"/>
              </w:rPr>
              <w:t xml:space="preserve"> </w:t>
            </w:r>
            <w:r w:rsidR="0058646E" w:rsidRPr="00DA1B83">
              <w:rPr>
                <w:rStyle w:val="Emphasis"/>
                <w:i w:val="0"/>
                <w:iCs/>
                <w:sz w:val="24"/>
              </w:rPr>
              <w:t>• Programmer Analyst</w:t>
            </w:r>
            <w:r w:rsidR="0058646E" w:rsidRPr="00DA1B83">
              <w:rPr>
                <w:i w:val="0"/>
                <w:iCs/>
                <w:sz w:val="24"/>
              </w:rPr>
              <w:t xml:space="preserve"> </w:t>
            </w:r>
            <w:r w:rsidR="0058646E" w:rsidRPr="00DA1B83">
              <w:rPr>
                <w:rStyle w:val="Emphasis"/>
                <w:i w:val="0"/>
                <w:iCs/>
                <w:sz w:val="24"/>
              </w:rPr>
              <w:t>• Chennai</w:t>
            </w:r>
          </w:p>
          <w:p w14:paraId="658208F1" w14:textId="1A853A63" w:rsidR="00A145E6" w:rsidRPr="00DA1B83" w:rsidRDefault="00A325B2" w:rsidP="00DA1B83">
            <w:pPr>
              <w:pStyle w:val="TextRight"/>
              <w:spacing w:line="240" w:lineRule="auto"/>
              <w:rPr>
                <w:rStyle w:val="Emphasis"/>
                <w:sz w:val="24"/>
              </w:rPr>
            </w:pPr>
            <w:r>
              <w:rPr>
                <w:rStyle w:val="Emphasis"/>
                <w:sz w:val="24"/>
              </w:rPr>
              <w:t>React</w:t>
            </w:r>
            <w:r w:rsidRPr="00DA1B83">
              <w:rPr>
                <w:rStyle w:val="Emphasis"/>
                <w:sz w:val="24"/>
              </w:rPr>
              <w:t xml:space="preserve"> </w:t>
            </w:r>
            <w:r w:rsidR="00DD0FF5" w:rsidRPr="00DA1B83">
              <w:rPr>
                <w:rStyle w:val="Emphasis"/>
                <w:sz w:val="24"/>
              </w:rPr>
              <w:t xml:space="preserve">• </w:t>
            </w:r>
            <w:r w:rsidRPr="00DA1B83">
              <w:rPr>
                <w:rStyle w:val="Emphasis"/>
                <w:sz w:val="24"/>
              </w:rPr>
              <w:t>Core Java</w:t>
            </w:r>
            <w:r>
              <w:rPr>
                <w:rStyle w:val="Emphasis"/>
                <w:sz w:val="24"/>
              </w:rPr>
              <w:t xml:space="preserve"> </w:t>
            </w:r>
            <w:r w:rsidR="00A145E6" w:rsidRPr="00DA1B83">
              <w:rPr>
                <w:rStyle w:val="Emphasis"/>
                <w:sz w:val="24"/>
              </w:rPr>
              <w:t xml:space="preserve">• Spring Boot • Angular • Spring REST </w:t>
            </w:r>
          </w:p>
          <w:p w14:paraId="13583DF2" w14:textId="3CCE9C32" w:rsidR="0058646E" w:rsidRPr="00DF2CC3" w:rsidRDefault="001B5F75" w:rsidP="00DA1B83">
            <w:pPr>
              <w:rPr>
                <w:color w:val="404040"/>
                <w:lang w:val="en-IN"/>
              </w:rPr>
            </w:pPr>
            <w:r w:rsidRPr="00DA1B83">
              <w:rPr>
                <w:rStyle w:val="Emphasis"/>
              </w:rPr>
              <w:t xml:space="preserve">• </w:t>
            </w:r>
            <w:r w:rsidR="0058646E" w:rsidRPr="00DA1B83">
              <w:rPr>
                <w:color w:val="404040"/>
              </w:rPr>
              <w:t xml:space="preserve">Learning through hands-on &amp; </w:t>
            </w:r>
            <w:r w:rsidR="00A145E6" w:rsidRPr="00DA1B83">
              <w:rPr>
                <w:color w:val="404040"/>
              </w:rPr>
              <w:t>Real time projects</w:t>
            </w:r>
          </w:p>
          <w:p w14:paraId="6E22DBD5" w14:textId="3DF9482C" w:rsidR="0058646E" w:rsidRPr="00DA1B83" w:rsidRDefault="0058646E" w:rsidP="00A145E6">
            <w:pPr>
              <w:rPr>
                <w:color w:val="4E665D"/>
              </w:rPr>
            </w:pPr>
            <w:r w:rsidRPr="00DA1B83">
              <w:rPr>
                <w:rStyle w:val="Emphasis"/>
                <w:iCs/>
                <w:color w:val="4E665D"/>
              </w:rPr>
              <w:t>Frond End Developer</w:t>
            </w:r>
          </w:p>
          <w:p w14:paraId="15008AF8" w14:textId="7A28E9C1" w:rsidR="00AA7C51" w:rsidRPr="00DA1B83" w:rsidRDefault="00A325B2" w:rsidP="009F3606">
            <w:pPr>
              <w:pStyle w:val="SmallText"/>
              <w:rPr>
                <w:rStyle w:val="Emphasis"/>
                <w:i w:val="0"/>
                <w:iCs/>
                <w:color w:val="404040" w:themeColor="text1" w:themeTint="BF"/>
                <w:sz w:val="24"/>
              </w:rPr>
            </w:pPr>
            <w:r>
              <w:rPr>
                <w:sz w:val="24"/>
              </w:rPr>
              <w:t>Nov</w:t>
            </w:r>
            <w:r w:rsidR="00AA7C51" w:rsidRPr="00DA1B83">
              <w:rPr>
                <w:sz w:val="24"/>
              </w:rPr>
              <w:t xml:space="preserve"> 2021—</w:t>
            </w:r>
            <w:r>
              <w:rPr>
                <w:sz w:val="24"/>
              </w:rPr>
              <w:t>Sep</w:t>
            </w:r>
            <w:r w:rsidR="00AA7C51" w:rsidRPr="00DA1B83">
              <w:rPr>
                <w:sz w:val="24"/>
              </w:rPr>
              <w:t xml:space="preserve"> 202</w:t>
            </w:r>
            <w:r w:rsidR="00CA6367">
              <w:rPr>
                <w:sz w:val="24"/>
              </w:rPr>
              <w:t>2</w:t>
            </w:r>
            <w:r w:rsidR="00321811" w:rsidRPr="00DA1B83">
              <w:rPr>
                <w:sz w:val="24"/>
              </w:rPr>
              <w:t xml:space="preserve"> </w:t>
            </w:r>
            <w:r w:rsidR="00321811" w:rsidRPr="00DA1B83">
              <w:rPr>
                <w:rStyle w:val="Emphasis"/>
                <w:i w:val="0"/>
                <w:iCs/>
                <w:sz w:val="24"/>
              </w:rPr>
              <w:t xml:space="preserve">• </w:t>
            </w:r>
            <w:r w:rsidR="00AA7C51" w:rsidRPr="00DA1B83">
              <w:rPr>
                <w:rStyle w:val="Emphasis"/>
                <w:i w:val="0"/>
                <w:iCs/>
                <w:sz w:val="24"/>
              </w:rPr>
              <w:t>Programmer Analyst • Chennai</w:t>
            </w:r>
          </w:p>
          <w:p w14:paraId="21202BCF" w14:textId="59B9B15A" w:rsidR="00A145E6" w:rsidRPr="00DA1B83" w:rsidRDefault="00A145E6" w:rsidP="009F3606">
            <w:pPr>
              <w:pStyle w:val="SmallText"/>
              <w:rPr>
                <w:rStyle w:val="Emphasis"/>
                <w:i w:val="0"/>
                <w:iCs/>
                <w:sz w:val="24"/>
              </w:rPr>
            </w:pPr>
            <w:r w:rsidRPr="00DA1B83">
              <w:rPr>
                <w:color w:val="404040"/>
                <w:sz w:val="24"/>
              </w:rPr>
              <w:t>Oct 2020—Oct 2021</w:t>
            </w:r>
            <w:r w:rsidR="00321811" w:rsidRPr="00DA1B83">
              <w:rPr>
                <w:color w:val="404040"/>
                <w:sz w:val="24"/>
              </w:rPr>
              <w:t xml:space="preserve"> </w:t>
            </w:r>
            <w:r w:rsidR="00321811" w:rsidRPr="00DA1B83">
              <w:rPr>
                <w:rStyle w:val="Emphasis"/>
                <w:i w:val="0"/>
                <w:iCs/>
                <w:sz w:val="24"/>
              </w:rPr>
              <w:t xml:space="preserve">• </w:t>
            </w:r>
            <w:r w:rsidRPr="00DA1B83">
              <w:rPr>
                <w:rStyle w:val="Emphasis"/>
                <w:i w:val="0"/>
                <w:iCs/>
                <w:sz w:val="24"/>
              </w:rPr>
              <w:t>Programmer Analyst Trainee</w:t>
            </w:r>
            <w:r w:rsidRPr="00DA1B83">
              <w:rPr>
                <w:i w:val="0"/>
                <w:iCs/>
                <w:sz w:val="24"/>
              </w:rPr>
              <w:t xml:space="preserve"> </w:t>
            </w:r>
            <w:r w:rsidRPr="00DA1B83">
              <w:rPr>
                <w:rStyle w:val="Emphasis"/>
                <w:i w:val="0"/>
                <w:iCs/>
                <w:sz w:val="24"/>
              </w:rPr>
              <w:t>• Chennai</w:t>
            </w:r>
          </w:p>
          <w:p w14:paraId="6A3D5BF2" w14:textId="77777777" w:rsidR="00A145E6" w:rsidRPr="00DA1B83" w:rsidRDefault="00A145E6" w:rsidP="009F3606">
            <w:pPr>
              <w:pStyle w:val="TextRight"/>
              <w:spacing w:line="240" w:lineRule="auto"/>
              <w:rPr>
                <w:rStyle w:val="Emphasis"/>
                <w:sz w:val="24"/>
              </w:rPr>
            </w:pPr>
            <w:r w:rsidRPr="00DA1B83">
              <w:rPr>
                <w:rStyle w:val="Emphasis"/>
                <w:sz w:val="24"/>
              </w:rPr>
              <w:t>HTML • CSS</w:t>
            </w:r>
          </w:p>
          <w:p w14:paraId="4EFD3226" w14:textId="70EB3565" w:rsidR="00A145E6" w:rsidRPr="00DA1B83" w:rsidRDefault="001B5F75" w:rsidP="009F3606">
            <w:pPr>
              <w:rPr>
                <w:color w:val="404040"/>
              </w:rPr>
            </w:pPr>
            <w:r w:rsidRPr="00DA1B83">
              <w:rPr>
                <w:rStyle w:val="Emphasis"/>
                <w:color w:val="404040"/>
              </w:rPr>
              <w:t xml:space="preserve">• </w:t>
            </w:r>
            <w:r w:rsidR="0058646E" w:rsidRPr="00DA1B83">
              <w:rPr>
                <w:color w:val="404040"/>
              </w:rPr>
              <w:t>Worked for l</w:t>
            </w:r>
            <w:r w:rsidR="00A145E6" w:rsidRPr="00DA1B83">
              <w:rPr>
                <w:color w:val="404040"/>
              </w:rPr>
              <w:t xml:space="preserve">eading </w:t>
            </w:r>
            <w:r w:rsidR="00A00709">
              <w:rPr>
                <w:color w:val="404040"/>
              </w:rPr>
              <w:t xml:space="preserve">a </w:t>
            </w:r>
            <w:r w:rsidR="00A145E6" w:rsidRPr="00DA1B83">
              <w:rPr>
                <w:color w:val="404040"/>
              </w:rPr>
              <w:t xml:space="preserve">pharmaceutical company </w:t>
            </w:r>
          </w:p>
          <w:p w14:paraId="3CEA5E1E" w14:textId="4C5B5B9A" w:rsidR="0058646E" w:rsidRPr="00DA1B83" w:rsidRDefault="001B5F75" w:rsidP="009F3606">
            <w:pPr>
              <w:rPr>
                <w:color w:val="404040"/>
              </w:rPr>
            </w:pPr>
            <w:r w:rsidRPr="00DA1B83">
              <w:rPr>
                <w:rStyle w:val="Emphasis"/>
                <w:color w:val="404040"/>
              </w:rPr>
              <w:t xml:space="preserve">• </w:t>
            </w:r>
            <w:r w:rsidR="0058646E" w:rsidRPr="00DA1B83">
              <w:rPr>
                <w:color w:val="404040"/>
              </w:rPr>
              <w:t>Deployment through Veeva, salesforce</w:t>
            </w:r>
          </w:p>
          <w:p w14:paraId="1EDCB64E" w14:textId="67D5F54A" w:rsidR="00AA7C51" w:rsidRPr="00DA1B83" w:rsidRDefault="001B5F75" w:rsidP="009F3606">
            <w:pPr>
              <w:rPr>
                <w:color w:val="404040"/>
              </w:rPr>
            </w:pPr>
            <w:r w:rsidRPr="00DA1B83">
              <w:rPr>
                <w:rStyle w:val="Emphasis"/>
                <w:color w:val="404040"/>
              </w:rPr>
              <w:t xml:space="preserve">• </w:t>
            </w:r>
            <w:r w:rsidR="0058646E" w:rsidRPr="00DA1B83">
              <w:rPr>
                <w:color w:val="404040"/>
              </w:rPr>
              <w:t xml:space="preserve">Our team got </w:t>
            </w:r>
            <w:r w:rsidR="00A145E6" w:rsidRPr="00DA1B83">
              <w:rPr>
                <w:color w:val="404040"/>
              </w:rPr>
              <w:t>100% rating in all quarters</w:t>
            </w:r>
            <w:r w:rsidR="0058646E" w:rsidRPr="00DA1B83">
              <w:rPr>
                <w:color w:val="404040"/>
              </w:rPr>
              <w:t xml:space="preserve"> from client</w:t>
            </w:r>
          </w:p>
          <w:p w14:paraId="35DCC61B" w14:textId="1DE9C248" w:rsidR="0058646E" w:rsidRPr="00DA1B83" w:rsidRDefault="0058646E" w:rsidP="00A145E6">
            <w:pPr>
              <w:rPr>
                <w:color w:val="4E665D"/>
              </w:rPr>
            </w:pPr>
            <w:r w:rsidRPr="00DA1B83">
              <w:rPr>
                <w:rStyle w:val="Emphasis"/>
                <w:iCs/>
                <w:color w:val="4E665D"/>
              </w:rPr>
              <w:t xml:space="preserve">Responsive Web Designer </w:t>
            </w:r>
          </w:p>
          <w:p w14:paraId="338CF0F2" w14:textId="40D8F2AD" w:rsidR="00A145E6" w:rsidRPr="00DA1B83" w:rsidRDefault="00A145E6" w:rsidP="009F3606">
            <w:pPr>
              <w:pStyle w:val="SmallText"/>
              <w:rPr>
                <w:rStyle w:val="Emphasis"/>
                <w:color w:val="404040" w:themeColor="text1" w:themeTint="BF"/>
                <w:sz w:val="24"/>
              </w:rPr>
            </w:pPr>
            <w:r w:rsidRPr="00DA1B83">
              <w:rPr>
                <w:color w:val="404040"/>
                <w:sz w:val="24"/>
              </w:rPr>
              <w:t>Jan 2020—May 2020</w:t>
            </w:r>
            <w:r w:rsidR="00321811" w:rsidRPr="00DA1B83">
              <w:rPr>
                <w:color w:val="404040"/>
                <w:sz w:val="24"/>
              </w:rPr>
              <w:t xml:space="preserve"> </w:t>
            </w:r>
            <w:r w:rsidR="0058646E" w:rsidRPr="00DA1B83">
              <w:rPr>
                <w:rStyle w:val="Emphasis"/>
                <w:i w:val="0"/>
                <w:iCs/>
                <w:sz w:val="24"/>
              </w:rPr>
              <w:t xml:space="preserve">• Intern </w:t>
            </w:r>
            <w:r w:rsidRPr="00DA1B83">
              <w:rPr>
                <w:rStyle w:val="Emphasis"/>
                <w:i w:val="0"/>
                <w:iCs/>
                <w:sz w:val="24"/>
              </w:rPr>
              <w:t>• Coimbatore</w:t>
            </w:r>
          </w:p>
          <w:p w14:paraId="7C505EAC" w14:textId="77777777" w:rsidR="00AC2161" w:rsidRDefault="00A145E6" w:rsidP="009F3606">
            <w:pPr>
              <w:pStyle w:val="TextRight"/>
              <w:spacing w:line="240" w:lineRule="auto"/>
              <w:rPr>
                <w:rStyle w:val="Emphasis"/>
                <w:sz w:val="24"/>
              </w:rPr>
            </w:pPr>
            <w:r w:rsidRPr="00DA1B83">
              <w:rPr>
                <w:rStyle w:val="Emphasis"/>
                <w:sz w:val="24"/>
              </w:rPr>
              <w:t xml:space="preserve">HTML • CSS • </w:t>
            </w:r>
            <w:r w:rsidR="00AC2161" w:rsidRPr="00DA1B83">
              <w:rPr>
                <w:rStyle w:val="Emphasis"/>
                <w:sz w:val="24"/>
              </w:rPr>
              <w:t>J</w:t>
            </w:r>
            <w:r w:rsidR="00AC2161">
              <w:rPr>
                <w:rStyle w:val="Emphasis"/>
                <w:sz w:val="24"/>
              </w:rPr>
              <w:t>avaScript</w:t>
            </w:r>
            <w:r w:rsidRPr="00DA1B83">
              <w:rPr>
                <w:rStyle w:val="Emphasis"/>
                <w:sz w:val="24"/>
              </w:rPr>
              <w:t xml:space="preserve"> • Bootstrap • jQuery • AJAX • SEO • SASS</w:t>
            </w:r>
            <w:r w:rsidR="00AC2161">
              <w:rPr>
                <w:rStyle w:val="Emphasis"/>
                <w:sz w:val="24"/>
              </w:rPr>
              <w:t xml:space="preserve"> </w:t>
            </w:r>
          </w:p>
          <w:p w14:paraId="41044237" w14:textId="0B23ED39" w:rsidR="00A145E6" w:rsidRPr="00DA1B83" w:rsidRDefault="00AC2161" w:rsidP="009F3606">
            <w:pPr>
              <w:pStyle w:val="TextRight"/>
              <w:spacing w:line="240" w:lineRule="auto"/>
              <w:rPr>
                <w:rStyle w:val="Emphasis"/>
                <w:sz w:val="24"/>
              </w:rPr>
            </w:pPr>
            <w:r w:rsidRPr="00DA1B83">
              <w:rPr>
                <w:rStyle w:val="Emphasis"/>
                <w:sz w:val="24"/>
              </w:rPr>
              <w:t>•</w:t>
            </w:r>
            <w:r>
              <w:rPr>
                <w:rStyle w:val="Emphasis"/>
                <w:sz w:val="24"/>
              </w:rPr>
              <w:t xml:space="preserve"> </w:t>
            </w:r>
            <w:r w:rsidRPr="00AC2161">
              <w:rPr>
                <w:rStyle w:val="Emphasis"/>
                <w:sz w:val="24"/>
              </w:rPr>
              <w:t>Web accessibility</w:t>
            </w:r>
          </w:p>
          <w:p w14:paraId="01406340" w14:textId="4F4926B2" w:rsidR="00A145E6" w:rsidRPr="00DA1B83" w:rsidRDefault="001B5F75" w:rsidP="009F3606">
            <w:pPr>
              <w:rPr>
                <w:color w:val="404040"/>
              </w:rPr>
            </w:pPr>
            <w:r w:rsidRPr="00DA1B83">
              <w:rPr>
                <w:rStyle w:val="Emphasis"/>
                <w:color w:val="404040"/>
              </w:rPr>
              <w:t xml:space="preserve">• </w:t>
            </w:r>
            <w:r w:rsidR="00DA731E" w:rsidRPr="00DA1B83">
              <w:rPr>
                <w:color w:val="404040"/>
              </w:rPr>
              <w:t xml:space="preserve">Created </w:t>
            </w:r>
            <w:r w:rsidR="00795C25" w:rsidRPr="00DA1B83">
              <w:rPr>
                <w:color w:val="404040"/>
              </w:rPr>
              <w:t>web pages</w:t>
            </w:r>
            <w:r w:rsidR="00DA731E" w:rsidRPr="00DA1B83">
              <w:rPr>
                <w:color w:val="404040"/>
              </w:rPr>
              <w:t xml:space="preserve"> using skill</w:t>
            </w:r>
            <w:r w:rsidR="00A00709">
              <w:rPr>
                <w:color w:val="404040"/>
              </w:rPr>
              <w:t>s</w:t>
            </w:r>
            <w:r w:rsidR="00DA731E" w:rsidRPr="00DA1B83">
              <w:rPr>
                <w:color w:val="404040"/>
              </w:rPr>
              <w:t xml:space="preserve"> learned </w:t>
            </w:r>
            <w:r w:rsidR="00A145E6" w:rsidRPr="00DA1B83">
              <w:rPr>
                <w:color w:val="404040"/>
              </w:rPr>
              <w:t>under mentor guidance</w:t>
            </w:r>
          </w:p>
          <w:p w14:paraId="133C6547" w14:textId="16752F7A" w:rsidR="00A145E6" w:rsidRDefault="00A145E6" w:rsidP="00A145E6">
            <w:pPr>
              <w:pStyle w:val="Heading2"/>
            </w:pPr>
            <w:r>
              <w:t>Projects</w:t>
            </w:r>
          </w:p>
          <w:p w14:paraId="405E702F" w14:textId="77777777" w:rsidR="009F3606" w:rsidRPr="0058646E" w:rsidRDefault="009F3606" w:rsidP="009F3606">
            <w:pPr>
              <w:tabs>
                <w:tab w:val="left" w:pos="1681"/>
              </w:tabs>
              <w:spacing w:line="276" w:lineRule="auto"/>
              <w:rPr>
                <w:rFonts w:asciiTheme="majorHAnsi" w:hAnsiTheme="majorHAnsi"/>
                <w:b/>
                <w:color w:val="648276" w:themeColor="accent5"/>
              </w:rPr>
            </w:pPr>
            <w:r w:rsidRPr="0058646E">
              <w:rPr>
                <w:rFonts w:asciiTheme="majorHAnsi" w:hAnsiTheme="majorHAnsi"/>
                <w:b/>
                <w:color w:val="648276" w:themeColor="accent5"/>
              </w:rPr>
              <w:t>Pension Processor</w:t>
            </w:r>
          </w:p>
          <w:p w14:paraId="28AB2474" w14:textId="6B9BF46A" w:rsidR="009F3606" w:rsidRDefault="009F3606" w:rsidP="009F3606">
            <w:pPr>
              <w:tabs>
                <w:tab w:val="left" w:pos="1681"/>
              </w:tabs>
              <w:rPr>
                <w:color w:val="404040"/>
              </w:rPr>
            </w:pPr>
            <w:r w:rsidRPr="00DA1B83">
              <w:rPr>
                <w:color w:val="404040"/>
              </w:rPr>
              <w:t xml:space="preserve">Microservices are created </w:t>
            </w:r>
            <w:r w:rsidR="00AC2161">
              <w:rPr>
                <w:color w:val="404040"/>
              </w:rPr>
              <w:t>using</w:t>
            </w:r>
            <w:r w:rsidRPr="00DA1B83">
              <w:rPr>
                <w:color w:val="404040"/>
              </w:rPr>
              <w:t xml:space="preserve"> spring boot with Authorization, Details, Process service</w:t>
            </w:r>
            <w:r w:rsidR="00AC2161">
              <w:rPr>
                <w:color w:val="404040"/>
              </w:rPr>
              <w:t>s</w:t>
            </w:r>
            <w:r w:rsidRPr="00DA1B83">
              <w:rPr>
                <w:color w:val="404040"/>
              </w:rPr>
              <w:t xml:space="preserve"> and Angular</w:t>
            </w:r>
            <w:r w:rsidR="00AC2161">
              <w:rPr>
                <w:color w:val="404040"/>
              </w:rPr>
              <w:t xml:space="preserve"> </w:t>
            </w:r>
            <w:r w:rsidRPr="00DA1B83">
              <w:rPr>
                <w:color w:val="404040"/>
              </w:rPr>
              <w:t>client. Application built using Spring Data JPA, Spring REST, secured by Spring Security, JWT and deployed through AWS CICD pipeline</w:t>
            </w:r>
            <w:r>
              <w:rPr>
                <w:color w:val="404040"/>
              </w:rPr>
              <w:t>.</w:t>
            </w:r>
          </w:p>
          <w:p w14:paraId="28EEFBDF" w14:textId="77777777" w:rsidR="009F3606" w:rsidRPr="009F3606" w:rsidRDefault="009F3606" w:rsidP="009F3606">
            <w:pPr>
              <w:tabs>
                <w:tab w:val="left" w:pos="1681"/>
              </w:tabs>
              <w:rPr>
                <w:sz w:val="8"/>
                <w:szCs w:val="8"/>
              </w:rPr>
            </w:pPr>
          </w:p>
          <w:p w14:paraId="0B4BD051" w14:textId="77777777" w:rsidR="00EA4B36" w:rsidRPr="0058646E" w:rsidRDefault="00EA4B36" w:rsidP="009F3606">
            <w:pPr>
              <w:rPr>
                <w:rFonts w:asciiTheme="majorHAnsi" w:hAnsiTheme="majorHAnsi"/>
                <w:b/>
                <w:color w:val="648276" w:themeColor="accent5"/>
                <w:szCs w:val="22"/>
              </w:rPr>
            </w:pPr>
            <w:r w:rsidRPr="0058646E">
              <w:rPr>
                <w:rFonts w:asciiTheme="majorHAnsi" w:hAnsiTheme="majorHAnsi"/>
                <w:b/>
                <w:color w:val="648276" w:themeColor="accent5"/>
                <w:szCs w:val="22"/>
              </w:rPr>
              <w:t>Realtime emotion detection</w:t>
            </w:r>
          </w:p>
          <w:p w14:paraId="0A160FCB" w14:textId="38AFFFD3" w:rsidR="00A145E6" w:rsidRDefault="00A145E6" w:rsidP="009F3606">
            <w:pPr>
              <w:rPr>
                <w:color w:val="404040"/>
              </w:rPr>
            </w:pPr>
            <w:r w:rsidRPr="00DA1B83">
              <w:rPr>
                <w:color w:val="404040"/>
              </w:rPr>
              <w:t>Model based on Convolutional neural network is built and trained with a Kaggle dataset which consists of 28k images with five classifications such as happy, sad, angry, surprise, neutral which is used to predict the real time facial emotions of humas</w:t>
            </w:r>
            <w:r w:rsidR="00DA1B83">
              <w:rPr>
                <w:color w:val="404040"/>
              </w:rPr>
              <w:t>.</w:t>
            </w:r>
          </w:p>
          <w:p w14:paraId="52F626CF" w14:textId="77777777" w:rsidR="009F3606" w:rsidRPr="009F3606" w:rsidRDefault="009F3606" w:rsidP="009F3606">
            <w:pPr>
              <w:rPr>
                <w:color w:val="404040"/>
                <w:sz w:val="8"/>
                <w:szCs w:val="8"/>
              </w:rPr>
            </w:pPr>
          </w:p>
          <w:p w14:paraId="6D3B9079" w14:textId="44623821" w:rsidR="00EA4B36" w:rsidRPr="0058646E" w:rsidRDefault="00EA4B36" w:rsidP="00FC69B0">
            <w:pPr>
              <w:tabs>
                <w:tab w:val="left" w:pos="1681"/>
              </w:tabs>
              <w:spacing w:line="276" w:lineRule="auto"/>
              <w:rPr>
                <w:rFonts w:asciiTheme="majorHAnsi" w:hAnsiTheme="majorHAnsi"/>
                <w:b/>
                <w:color w:val="648276" w:themeColor="accent5"/>
                <w:szCs w:val="22"/>
              </w:rPr>
            </w:pPr>
            <w:r w:rsidRPr="0058646E">
              <w:rPr>
                <w:rFonts w:asciiTheme="majorHAnsi" w:hAnsiTheme="majorHAnsi"/>
                <w:b/>
                <w:color w:val="648276" w:themeColor="accent5"/>
                <w:szCs w:val="22"/>
              </w:rPr>
              <w:t>Criminal detector</w:t>
            </w:r>
            <w:r w:rsidR="00DD0FF5">
              <w:rPr>
                <w:rFonts w:asciiTheme="majorHAnsi" w:hAnsiTheme="majorHAnsi"/>
                <w:b/>
                <w:color w:val="648276" w:themeColor="accent5"/>
                <w:szCs w:val="22"/>
              </w:rPr>
              <w:t xml:space="preserve"> using computer vision</w:t>
            </w:r>
          </w:p>
          <w:p w14:paraId="4E0E8045" w14:textId="37EAED97" w:rsidR="00A1662F" w:rsidRPr="00DA1B83" w:rsidRDefault="00A145E6" w:rsidP="009F3606">
            <w:pPr>
              <w:tabs>
                <w:tab w:val="left" w:pos="1681"/>
              </w:tabs>
              <w:rPr>
                <w:color w:val="404040"/>
              </w:rPr>
            </w:pPr>
            <w:r w:rsidRPr="00DA1B83">
              <w:rPr>
                <w:color w:val="404040"/>
              </w:rPr>
              <w:t>A model is trained through the faces of missing</w:t>
            </w:r>
            <w:r w:rsidR="00AC2161">
              <w:rPr>
                <w:color w:val="404040"/>
              </w:rPr>
              <w:t xml:space="preserve"> persons</w:t>
            </w:r>
            <w:r w:rsidRPr="00DA1B83">
              <w:rPr>
                <w:color w:val="404040"/>
              </w:rPr>
              <w:t>/wanted criminals. Idea</w:t>
            </w:r>
            <w:r w:rsidR="00A1662F" w:rsidRPr="00DA1B83">
              <w:rPr>
                <w:color w:val="404040"/>
              </w:rPr>
              <w:t xml:space="preserve"> is</w:t>
            </w:r>
            <w:r w:rsidRPr="00DA1B83">
              <w:rPr>
                <w:color w:val="404040"/>
              </w:rPr>
              <w:t xml:space="preserve"> to run the program in </w:t>
            </w:r>
            <w:r w:rsidR="00A1662F" w:rsidRPr="00DA1B83">
              <w:rPr>
                <w:color w:val="404040"/>
              </w:rPr>
              <w:t>machine which</w:t>
            </w:r>
            <w:r w:rsidRPr="00DA1B83">
              <w:rPr>
                <w:color w:val="404040"/>
              </w:rPr>
              <w:t xml:space="preserve"> stores CCTV/any other footages when any match found with criminal our program will send an alert e-mail</w:t>
            </w:r>
            <w:r w:rsidR="00F02F6E">
              <w:rPr>
                <w:color w:val="404040"/>
              </w:rPr>
              <w:t xml:space="preserve"> and </w:t>
            </w:r>
            <w:r w:rsidRPr="00DA1B83">
              <w:rPr>
                <w:color w:val="404040"/>
              </w:rPr>
              <w:t>SMS to the police who is searching for a criminal</w:t>
            </w:r>
            <w:r w:rsidR="00DA1B83">
              <w:rPr>
                <w:color w:val="404040"/>
              </w:rPr>
              <w:t>.</w:t>
            </w:r>
          </w:p>
          <w:p w14:paraId="38B4C563" w14:textId="40301C52" w:rsidR="001E7BD8" w:rsidRPr="00000FDE" w:rsidRDefault="001E7BD8" w:rsidP="009F3606">
            <w:pPr>
              <w:tabs>
                <w:tab w:val="left" w:pos="1681"/>
              </w:tabs>
            </w:pPr>
          </w:p>
        </w:tc>
      </w:tr>
    </w:tbl>
    <w:p w14:paraId="1EF91524" w14:textId="77777777" w:rsidR="0055752B" w:rsidRPr="00EE2BDB" w:rsidRDefault="0055752B" w:rsidP="00A1662F">
      <w:pPr>
        <w:tabs>
          <w:tab w:val="left" w:pos="1594"/>
        </w:tabs>
      </w:pPr>
    </w:p>
    <w:sectPr w:rsidR="0055752B" w:rsidRPr="00EE2BDB" w:rsidSect="009A27CA">
      <w:pgSz w:w="12240" w:h="15840" w:code="1"/>
      <w:pgMar w:top="284" w:right="567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9F8B" w14:textId="77777777" w:rsidR="00F570F4" w:rsidRDefault="00F570F4" w:rsidP="00F316AD">
      <w:r>
        <w:separator/>
      </w:r>
    </w:p>
  </w:endnote>
  <w:endnote w:type="continuationSeparator" w:id="0">
    <w:p w14:paraId="0E7E0EA6" w14:textId="77777777" w:rsidR="00F570F4" w:rsidRDefault="00F570F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DA6D" w14:textId="77777777" w:rsidR="00F570F4" w:rsidRDefault="00F570F4" w:rsidP="00F316AD">
      <w:r>
        <w:separator/>
      </w:r>
    </w:p>
  </w:footnote>
  <w:footnote w:type="continuationSeparator" w:id="0">
    <w:p w14:paraId="72BE824B" w14:textId="77777777" w:rsidR="00F570F4" w:rsidRDefault="00F570F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3"/>
    <w:rsid w:val="00000FDE"/>
    <w:rsid w:val="0000435F"/>
    <w:rsid w:val="00013A2C"/>
    <w:rsid w:val="00037402"/>
    <w:rsid w:val="00057D96"/>
    <w:rsid w:val="00082340"/>
    <w:rsid w:val="000D150D"/>
    <w:rsid w:val="000E1D44"/>
    <w:rsid w:val="0015252B"/>
    <w:rsid w:val="0015752F"/>
    <w:rsid w:val="0016696C"/>
    <w:rsid w:val="0018583C"/>
    <w:rsid w:val="001A00D0"/>
    <w:rsid w:val="001A4DBF"/>
    <w:rsid w:val="001B5F75"/>
    <w:rsid w:val="001B744B"/>
    <w:rsid w:val="001C3EC7"/>
    <w:rsid w:val="001C4A17"/>
    <w:rsid w:val="001E7BD8"/>
    <w:rsid w:val="0020696E"/>
    <w:rsid w:val="002356A2"/>
    <w:rsid w:val="00271A16"/>
    <w:rsid w:val="002D12DA"/>
    <w:rsid w:val="003019B2"/>
    <w:rsid w:val="00321811"/>
    <w:rsid w:val="0034688D"/>
    <w:rsid w:val="00357BF2"/>
    <w:rsid w:val="003B6A8C"/>
    <w:rsid w:val="003C2198"/>
    <w:rsid w:val="003E7565"/>
    <w:rsid w:val="0040233B"/>
    <w:rsid w:val="004371AD"/>
    <w:rsid w:val="00471FD0"/>
    <w:rsid w:val="00481994"/>
    <w:rsid w:val="004B5F10"/>
    <w:rsid w:val="004E5DDD"/>
    <w:rsid w:val="00511A6E"/>
    <w:rsid w:val="00532CD2"/>
    <w:rsid w:val="005477D3"/>
    <w:rsid w:val="0055752B"/>
    <w:rsid w:val="00557B61"/>
    <w:rsid w:val="0057534A"/>
    <w:rsid w:val="0058646E"/>
    <w:rsid w:val="005D3FF8"/>
    <w:rsid w:val="005D6A68"/>
    <w:rsid w:val="00605A5B"/>
    <w:rsid w:val="00610DCF"/>
    <w:rsid w:val="00611CD0"/>
    <w:rsid w:val="00647EE2"/>
    <w:rsid w:val="00652B17"/>
    <w:rsid w:val="0065785F"/>
    <w:rsid w:val="00670F9F"/>
    <w:rsid w:val="00674B13"/>
    <w:rsid w:val="00692B82"/>
    <w:rsid w:val="006A1CA3"/>
    <w:rsid w:val="006C60E6"/>
    <w:rsid w:val="006E70D3"/>
    <w:rsid w:val="00723BE8"/>
    <w:rsid w:val="007302D3"/>
    <w:rsid w:val="0073735B"/>
    <w:rsid w:val="00753D09"/>
    <w:rsid w:val="00795C25"/>
    <w:rsid w:val="007B0F94"/>
    <w:rsid w:val="007B3957"/>
    <w:rsid w:val="007C073D"/>
    <w:rsid w:val="007C0D50"/>
    <w:rsid w:val="007D4028"/>
    <w:rsid w:val="007F0703"/>
    <w:rsid w:val="00804818"/>
    <w:rsid w:val="0084513D"/>
    <w:rsid w:val="008A01CE"/>
    <w:rsid w:val="008E5863"/>
    <w:rsid w:val="00901AB8"/>
    <w:rsid w:val="00927425"/>
    <w:rsid w:val="00966488"/>
    <w:rsid w:val="009A27CA"/>
    <w:rsid w:val="009D68A9"/>
    <w:rsid w:val="009F3606"/>
    <w:rsid w:val="00A00709"/>
    <w:rsid w:val="00A145E6"/>
    <w:rsid w:val="00A152BE"/>
    <w:rsid w:val="00A1662F"/>
    <w:rsid w:val="00A23870"/>
    <w:rsid w:val="00A325B2"/>
    <w:rsid w:val="00A71015"/>
    <w:rsid w:val="00A76A25"/>
    <w:rsid w:val="00A77921"/>
    <w:rsid w:val="00AA7C51"/>
    <w:rsid w:val="00AC1F1A"/>
    <w:rsid w:val="00AC2161"/>
    <w:rsid w:val="00AE0DBA"/>
    <w:rsid w:val="00B333CA"/>
    <w:rsid w:val="00B471FA"/>
    <w:rsid w:val="00B575FB"/>
    <w:rsid w:val="00B610F5"/>
    <w:rsid w:val="00BC679C"/>
    <w:rsid w:val="00C1095A"/>
    <w:rsid w:val="00C36587"/>
    <w:rsid w:val="00C55BED"/>
    <w:rsid w:val="00C55D85"/>
    <w:rsid w:val="00C81FFF"/>
    <w:rsid w:val="00CA2273"/>
    <w:rsid w:val="00CA6367"/>
    <w:rsid w:val="00CC00DF"/>
    <w:rsid w:val="00CD50FD"/>
    <w:rsid w:val="00CD7F27"/>
    <w:rsid w:val="00CE1D2D"/>
    <w:rsid w:val="00D05DEF"/>
    <w:rsid w:val="00D365FA"/>
    <w:rsid w:val="00D47124"/>
    <w:rsid w:val="00DA1B83"/>
    <w:rsid w:val="00DA731E"/>
    <w:rsid w:val="00DC0885"/>
    <w:rsid w:val="00DC715A"/>
    <w:rsid w:val="00DD0FF5"/>
    <w:rsid w:val="00DD5D7B"/>
    <w:rsid w:val="00DE7CC5"/>
    <w:rsid w:val="00DF2CC3"/>
    <w:rsid w:val="00E06CE4"/>
    <w:rsid w:val="00E10F01"/>
    <w:rsid w:val="00E37164"/>
    <w:rsid w:val="00EA4B36"/>
    <w:rsid w:val="00ED769E"/>
    <w:rsid w:val="00EE2BDB"/>
    <w:rsid w:val="00F012B4"/>
    <w:rsid w:val="00F02F6E"/>
    <w:rsid w:val="00F316AD"/>
    <w:rsid w:val="00F4501B"/>
    <w:rsid w:val="00F570F4"/>
    <w:rsid w:val="00F7416C"/>
    <w:rsid w:val="00F93531"/>
    <w:rsid w:val="00FB34EE"/>
    <w:rsid w:val="00FB578D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F31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0DCF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DC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7151418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wthumsdp@gmail.com" TargetMode="External"/><Relationship Id="rId12" Type="http://schemas.openxmlformats.org/officeDocument/2006/relationships/hyperlink" Target="https://leetcode.com/Pongowth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ongowthu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.linkedin.com/in/pongowth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91861051494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um\AppData\Roaming\Microsoft\Templates\Attorney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2022-10-20T04:33:00Z</dcterms:created>
  <dcterms:modified xsi:type="dcterms:W3CDTF">2023-03-01T03:42:00Z</dcterms:modified>
</cp:coreProperties>
</file>